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B37" w:rsidRDefault="003A1077">
      <w:pPr>
        <w:rPr>
          <w:lang w:val="en-US"/>
        </w:rPr>
      </w:pPr>
      <w:r w:rsidRPr="003A1077">
        <w:rPr>
          <w:lang w:val="en-US"/>
        </w:rPr>
        <w:t>A document that is classified w</w:t>
      </w:r>
      <w:r>
        <w:rPr>
          <w:lang w:val="en-US"/>
        </w:rPr>
        <w:t>ith AIP as highly confidential</w:t>
      </w:r>
    </w:p>
    <w:p w:rsidR="003A1077" w:rsidRDefault="003A1077">
      <w:pPr>
        <w:rPr>
          <w:lang w:val="en-US"/>
        </w:rPr>
      </w:pPr>
    </w:p>
    <w:p w:rsidR="003A1077" w:rsidRPr="003A1077" w:rsidRDefault="003A1077">
      <w:pPr>
        <w:rPr>
          <w:lang w:val="en-US"/>
        </w:rPr>
      </w:pPr>
      <w:r>
        <w:rPr>
          <w:lang w:val="en-US"/>
        </w:rPr>
        <w:t>From Andreas</w:t>
      </w:r>
      <w:bookmarkStart w:id="0" w:name="_GoBack"/>
      <w:bookmarkEnd w:id="0"/>
    </w:p>
    <w:sectPr w:rsidR="003A1077" w:rsidRPr="003A10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2B1" w:rsidRDefault="00B652B1" w:rsidP="00EC012A">
      <w:pPr>
        <w:spacing w:after="0" w:line="240" w:lineRule="auto"/>
      </w:pPr>
      <w:r>
        <w:separator/>
      </w:r>
    </w:p>
  </w:endnote>
  <w:endnote w:type="continuationSeparator" w:id="0">
    <w:p w:rsidR="00B652B1" w:rsidRDefault="00B652B1" w:rsidP="00EC0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12A" w:rsidRDefault="00EC01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12A" w:rsidRDefault="00EC012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3534b749ea48ce6d78aedb9" descr="{&quot;HashCode&quot;:116145206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C012A" w:rsidRPr="00EC012A" w:rsidRDefault="00EC012A" w:rsidP="00EC012A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3534b749ea48ce6d78aedb9" o:spid="_x0000_s1026" type="#_x0000_t202" alt="{&quot;HashCode&quot;:116145206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" o:allowincell="f" filled="f" stroked="f" strokeweight=".5pt">
              <v:fill o:detectmouseclick="t"/>
              <v:textbox inset="20pt,0,,0">
                <w:txbxContent>
                  <w:p w:rsidR="00EC012A" w:rsidRPr="00EC012A" w:rsidRDefault="00EC012A" w:rsidP="00EC012A">
                    <w:pPr>
                      <w:spacing w:after="0"/>
                      <w:rPr>
                        <w:rFonts w:ascii="Calibri" w:hAnsi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12A" w:rsidRDefault="00EC0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2B1" w:rsidRDefault="00B652B1" w:rsidP="00EC012A">
      <w:pPr>
        <w:spacing w:after="0" w:line="240" w:lineRule="auto"/>
      </w:pPr>
      <w:r>
        <w:separator/>
      </w:r>
    </w:p>
  </w:footnote>
  <w:footnote w:type="continuationSeparator" w:id="0">
    <w:p w:rsidR="00B652B1" w:rsidRDefault="00B652B1" w:rsidP="00EC0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12A" w:rsidRDefault="00EC01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5218206"/>
      <w:docPartObj>
        <w:docPartGallery w:val="Watermarks"/>
        <w:docPartUnique/>
      </w:docPartObj>
    </w:sdtPr>
    <w:sdtContent>
      <w:p w:rsidR="00EC012A" w:rsidRDefault="00EC012A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MSIPWM0PowerPlusWaterMarkObject" o:spid="_x0000_s2049" type="#_x0000_t136" alt="{&quot;HashCode&quot;:-1706895908,&quot;Height&quot;:841.0,&quot;Width&quot;:595.0,&quot;Placement&quot;:&quot;Header&quot;,&quot;Index&quot;:&quot;Primary&quot;,&quot;Section&quot;:1,&quot;Top&quot;:-999995.0,&quot;Left&quot;:-999995.0}" style="position:absolute;margin-left:0;margin-top:0;width:162.7pt;height:40.35pt;rotation:315;z-index:-251657216;visibility:hidden;mso-position-horizontal:center;mso-position-horizontal-relative:margin;mso-position-vertical:center;mso-position-vertical-relative:margin" o:allowincell="f" fillcolor="black" stroked="f">
              <v:textpath style="font-family:&quot;Calibri&quot;;font-size:30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12A" w:rsidRDefault="00EC01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77"/>
    <w:rsid w:val="002D79E6"/>
    <w:rsid w:val="003A1077"/>
    <w:rsid w:val="00973B37"/>
    <w:rsid w:val="00B652B1"/>
    <w:rsid w:val="00EC012A"/>
    <w:rsid w:val="00FD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8215717"/>
  <w15:chartTrackingRefBased/>
  <w15:docId w15:val="{C0B89718-4B89-4F9F-A51F-89E40178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1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12A"/>
  </w:style>
  <w:style w:type="paragraph" w:styleId="Footer">
    <w:name w:val="footer"/>
    <w:basedOn w:val="Normal"/>
    <w:link w:val="FooterChar"/>
    <w:uiPriority w:val="99"/>
    <w:unhideWhenUsed/>
    <w:rsid w:val="00EC01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WatermarkTemplate.dotx</Template>
  <TotalTime>0</TotalTime>
  <Pages>1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Dorada</dc:creator>
  <cp:keywords/>
  <dc:description/>
  <cp:lastModifiedBy>Doris Dorada</cp:lastModifiedBy>
  <cp:revision>6</cp:revision>
  <dcterms:created xsi:type="dcterms:W3CDTF">2019-10-16T10:56:00Z</dcterms:created>
  <dcterms:modified xsi:type="dcterms:W3CDTF">2019-10-16T10:57:00Z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6dc84ac-dfd3-47ca-8066-45b21cfd6659_Enabled">
    <vt:lpwstr>true</vt:lpwstr>
  </property>
  <property fmtid="{D5CDD505-2E9C-101B-9397-08002B2CF9AE}" pid="3" name="MSIP_Label_d6dc84ac-dfd3-47ca-8066-45b21cfd6659_SetDate">
    <vt:lpwstr>2019-10-16T10:57:28Z</vt:lpwstr>
  </property>
  <property fmtid="{D5CDD505-2E9C-101B-9397-08002B2CF9AE}" pid="4" name="MSIP_Label_d6dc84ac-dfd3-47ca-8066-45b21cfd6659_Method">
    <vt:lpwstr>Privileged</vt:lpwstr>
  </property>
  <property fmtid="{D5CDD505-2E9C-101B-9397-08002B2CF9AE}" pid="5" name="MSIP_Label_d6dc84ac-dfd3-47ca-8066-45b21cfd6659_Name">
    <vt:lpwstr>d6dc84ac-dfd3-47ca-8066-45b21cfd6659</vt:lpwstr>
  </property>
  <property fmtid="{D5CDD505-2E9C-101B-9397-08002B2CF9AE}" pid="6" name="MSIP_Label_d6dc84ac-dfd3-47ca-8066-45b21cfd6659_SiteId">
    <vt:lpwstr>ea85e87d-1f16-496d-94da-de1822687e0e</vt:lpwstr>
  </property>
  <property fmtid="{D5CDD505-2E9C-101B-9397-08002B2CF9AE}" pid="7" name="MSIP_Label_d6dc84ac-dfd3-47ca-8066-45b21cfd6659_ActionId">
    <vt:lpwstr>2a936a03-eaa1-4acc-9cd8-000022f4cbe5</vt:lpwstr>
  </property>
  <property fmtid="{D5CDD505-2E9C-101B-9397-08002B2CF9AE}" pid="8" name="MSIP_Label_d6dc84ac-dfd3-47ca-8066-45b21cfd6659_ContentBits">
    <vt:lpwstr>0</vt:lpwstr>
  </property>
</Properties>
</file>